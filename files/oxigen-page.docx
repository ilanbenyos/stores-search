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861"/>
        <w:bidiVisual/>
        <w:tblW w:w="9942" w:type="dxa"/>
        <w:tblLook w:val="04A0" w:firstRow="1" w:lastRow="0" w:firstColumn="1" w:lastColumn="0" w:noHBand="0" w:noVBand="1"/>
      </w:tblPr>
      <w:tblGrid>
        <w:gridCol w:w="618"/>
        <w:gridCol w:w="495"/>
        <w:gridCol w:w="495"/>
        <w:gridCol w:w="495"/>
        <w:gridCol w:w="489"/>
        <w:gridCol w:w="489"/>
        <w:gridCol w:w="489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1"/>
        <w:gridCol w:w="491"/>
      </w:tblGrid>
      <w:tr w:rsidR="00AD3AC3" w:rsidTr="00AD3AC3">
        <w:trPr>
          <w:trHeight w:val="393"/>
        </w:trPr>
        <w:tc>
          <w:tcPr>
            <w:tcW w:w="618" w:type="dxa"/>
          </w:tcPr>
          <w:p w:rsidR="00AD3AC3" w:rsidRDefault="00AD3AC3" w:rsidP="00AD3AC3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495" w:type="dxa"/>
          </w:tcPr>
          <w:p w:rsidR="00AD3AC3" w:rsidRDefault="00AD3AC3" w:rsidP="00AD3AC3">
            <w:pPr>
              <w:rPr>
                <w:rtl/>
              </w:rPr>
            </w:pPr>
            <w:r>
              <w:rPr>
                <w:rFonts w:hint="cs"/>
                <w:rtl/>
              </w:rPr>
              <w:t>06</w:t>
            </w:r>
          </w:p>
        </w:tc>
        <w:tc>
          <w:tcPr>
            <w:tcW w:w="495" w:type="dxa"/>
          </w:tcPr>
          <w:p w:rsidR="00AD3AC3" w:rsidRDefault="00AD3AC3" w:rsidP="00AD3AC3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495" w:type="dxa"/>
          </w:tcPr>
          <w:p w:rsidR="00AD3AC3" w:rsidRDefault="00AD3AC3" w:rsidP="00AD3AC3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489" w:type="dxa"/>
          </w:tcPr>
          <w:p w:rsidR="00AD3AC3" w:rsidRDefault="00AD3AC3" w:rsidP="00AD3AC3">
            <w:pPr>
              <w:rPr>
                <w:rtl/>
              </w:rPr>
            </w:pPr>
            <w:r>
              <w:rPr>
                <w:rFonts w:hint="cs"/>
                <w:rtl/>
              </w:rPr>
              <w:t>06</w:t>
            </w:r>
          </w:p>
        </w:tc>
        <w:tc>
          <w:tcPr>
            <w:tcW w:w="489" w:type="dxa"/>
          </w:tcPr>
          <w:p w:rsidR="00AD3AC3" w:rsidRDefault="00AD3AC3" w:rsidP="00AD3AC3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489" w:type="dxa"/>
          </w:tcPr>
          <w:p w:rsidR="00AD3AC3" w:rsidRDefault="00AD3AC3" w:rsidP="00AD3AC3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490" w:type="dxa"/>
          </w:tcPr>
          <w:p w:rsidR="00AD3AC3" w:rsidRDefault="00AD3AC3" w:rsidP="00AD3AC3">
            <w:pPr>
              <w:rPr>
                <w:rtl/>
              </w:rPr>
            </w:pPr>
            <w:r>
              <w:rPr>
                <w:rFonts w:hint="cs"/>
                <w:rtl/>
              </w:rPr>
              <w:t>06</w:t>
            </w:r>
          </w:p>
        </w:tc>
        <w:tc>
          <w:tcPr>
            <w:tcW w:w="490" w:type="dxa"/>
          </w:tcPr>
          <w:p w:rsidR="00AD3AC3" w:rsidRDefault="00AD3AC3" w:rsidP="00AD3AC3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490" w:type="dxa"/>
          </w:tcPr>
          <w:p w:rsidR="00AD3AC3" w:rsidRDefault="00AD3AC3" w:rsidP="00AD3AC3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490" w:type="dxa"/>
          </w:tcPr>
          <w:p w:rsidR="00AD3AC3" w:rsidRDefault="00AD3AC3" w:rsidP="00AD3AC3">
            <w:pPr>
              <w:rPr>
                <w:rtl/>
              </w:rPr>
            </w:pPr>
            <w:r>
              <w:rPr>
                <w:rFonts w:hint="cs"/>
                <w:rtl/>
              </w:rPr>
              <w:t>06</w:t>
            </w:r>
          </w:p>
        </w:tc>
        <w:tc>
          <w:tcPr>
            <w:tcW w:w="490" w:type="dxa"/>
          </w:tcPr>
          <w:p w:rsidR="00AD3AC3" w:rsidRDefault="00AD3AC3" w:rsidP="00AD3AC3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490" w:type="dxa"/>
          </w:tcPr>
          <w:p w:rsidR="00AD3AC3" w:rsidRDefault="00AD3AC3" w:rsidP="00AD3AC3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490" w:type="dxa"/>
          </w:tcPr>
          <w:p w:rsidR="00AD3AC3" w:rsidRDefault="00AD3AC3" w:rsidP="00AD3AC3">
            <w:pPr>
              <w:rPr>
                <w:rtl/>
              </w:rPr>
            </w:pPr>
            <w:r>
              <w:rPr>
                <w:rFonts w:hint="cs"/>
                <w:rtl/>
              </w:rPr>
              <w:t>06</w:t>
            </w:r>
          </w:p>
        </w:tc>
        <w:tc>
          <w:tcPr>
            <w:tcW w:w="490" w:type="dxa"/>
          </w:tcPr>
          <w:p w:rsidR="00AD3AC3" w:rsidRDefault="00AD3AC3" w:rsidP="00AD3AC3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490" w:type="dxa"/>
          </w:tcPr>
          <w:p w:rsidR="00AD3AC3" w:rsidRDefault="00AD3AC3" w:rsidP="00AD3AC3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490" w:type="dxa"/>
          </w:tcPr>
          <w:p w:rsidR="00AD3AC3" w:rsidRDefault="00AD3AC3" w:rsidP="00AD3AC3">
            <w:pPr>
              <w:rPr>
                <w:rtl/>
              </w:rPr>
            </w:pPr>
            <w:r>
              <w:rPr>
                <w:rFonts w:hint="cs"/>
                <w:rtl/>
              </w:rPr>
              <w:t>06</w:t>
            </w:r>
          </w:p>
        </w:tc>
        <w:tc>
          <w:tcPr>
            <w:tcW w:w="490" w:type="dxa"/>
          </w:tcPr>
          <w:p w:rsidR="00AD3AC3" w:rsidRDefault="00AD3AC3" w:rsidP="00AD3AC3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491" w:type="dxa"/>
          </w:tcPr>
          <w:p w:rsidR="00AD3AC3" w:rsidRDefault="00AD3AC3" w:rsidP="00AD3AC3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491" w:type="dxa"/>
          </w:tcPr>
          <w:p w:rsidR="00AD3AC3" w:rsidRDefault="00AD3AC3" w:rsidP="00AD3AC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7A2950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7A2950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3256AD" w:rsidRDefault="003256AD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95" w:type="dxa"/>
          </w:tcPr>
          <w:p w:rsidR="003256AD" w:rsidRDefault="003256AD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3256AD" w:rsidRDefault="003256AD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3256AD" w:rsidRDefault="003256AD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3256AD" w:rsidRDefault="003256AD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3256AD" w:rsidRDefault="003256AD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3256AD" w:rsidRDefault="003256AD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3256AD" w:rsidRDefault="003256AD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3256AD" w:rsidRDefault="003256AD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3256AD" w:rsidRDefault="003256AD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3256AD" w:rsidRDefault="003256AD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3256AD" w:rsidRDefault="003256AD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3256AD" w:rsidRDefault="003256AD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3256AD" w:rsidRDefault="003256AD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3256AD" w:rsidRDefault="003256AD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3256AD" w:rsidRDefault="003256AD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3256AD" w:rsidRDefault="003256AD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3256AD" w:rsidRDefault="003256AD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3256AD" w:rsidRDefault="003256AD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3256AD" w:rsidRDefault="003256AD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75236E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75236E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75236E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75236E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75236E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422"/>
        </w:trPr>
        <w:tc>
          <w:tcPr>
            <w:tcW w:w="618" w:type="dxa"/>
          </w:tcPr>
          <w:p w:rsidR="0075236E" w:rsidRDefault="0075236E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75236E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75236E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75236E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75236E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75236E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75236E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75236E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75236E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75236E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BE5903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BE5903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AD3AC3" w:rsidTr="002F7D00">
        <w:trPr>
          <w:trHeight w:val="146"/>
        </w:trPr>
        <w:tc>
          <w:tcPr>
            <w:tcW w:w="618" w:type="dxa"/>
            <w:shd w:val="clear" w:color="auto" w:fill="D9D9D9" w:themeFill="background1" w:themeFillShade="D9"/>
          </w:tcPr>
          <w:p w:rsidR="00AD3AC3" w:rsidRDefault="00AD3AC3" w:rsidP="000906F3">
            <w:pPr>
              <w:rPr>
                <w:rFonts w:hint="cs"/>
                <w:rtl/>
              </w:rPr>
            </w:pPr>
          </w:p>
        </w:tc>
        <w:tc>
          <w:tcPr>
            <w:tcW w:w="495" w:type="dxa"/>
            <w:shd w:val="clear" w:color="auto" w:fill="D9D9D9" w:themeFill="background1" w:themeFillShade="D9"/>
          </w:tcPr>
          <w:p w:rsidR="00AD3AC3" w:rsidRDefault="00AD3AC3" w:rsidP="000906F3">
            <w:pPr>
              <w:rPr>
                <w:rtl/>
              </w:rPr>
            </w:pPr>
          </w:p>
        </w:tc>
        <w:tc>
          <w:tcPr>
            <w:tcW w:w="495" w:type="dxa"/>
            <w:shd w:val="clear" w:color="auto" w:fill="D9D9D9" w:themeFill="background1" w:themeFillShade="D9"/>
          </w:tcPr>
          <w:p w:rsidR="00AD3AC3" w:rsidRDefault="00AD3AC3" w:rsidP="000906F3">
            <w:pPr>
              <w:rPr>
                <w:rtl/>
              </w:rPr>
            </w:pPr>
          </w:p>
        </w:tc>
        <w:tc>
          <w:tcPr>
            <w:tcW w:w="495" w:type="dxa"/>
            <w:shd w:val="clear" w:color="auto" w:fill="D9D9D9" w:themeFill="background1" w:themeFillShade="D9"/>
          </w:tcPr>
          <w:p w:rsidR="00AD3AC3" w:rsidRDefault="00AD3AC3" w:rsidP="000906F3">
            <w:pPr>
              <w:rPr>
                <w:rtl/>
              </w:rPr>
            </w:pPr>
          </w:p>
        </w:tc>
        <w:tc>
          <w:tcPr>
            <w:tcW w:w="489" w:type="dxa"/>
            <w:shd w:val="clear" w:color="auto" w:fill="D9D9D9" w:themeFill="background1" w:themeFillShade="D9"/>
          </w:tcPr>
          <w:p w:rsidR="00AD3AC3" w:rsidRDefault="00AD3AC3" w:rsidP="000906F3">
            <w:pPr>
              <w:rPr>
                <w:rtl/>
              </w:rPr>
            </w:pPr>
          </w:p>
        </w:tc>
        <w:tc>
          <w:tcPr>
            <w:tcW w:w="489" w:type="dxa"/>
            <w:shd w:val="clear" w:color="auto" w:fill="D9D9D9" w:themeFill="background1" w:themeFillShade="D9"/>
          </w:tcPr>
          <w:p w:rsidR="00AD3AC3" w:rsidRDefault="00AD3AC3" w:rsidP="000906F3">
            <w:pPr>
              <w:rPr>
                <w:rtl/>
              </w:rPr>
            </w:pPr>
          </w:p>
        </w:tc>
        <w:tc>
          <w:tcPr>
            <w:tcW w:w="489" w:type="dxa"/>
            <w:shd w:val="clear" w:color="auto" w:fill="D9D9D9" w:themeFill="background1" w:themeFillShade="D9"/>
          </w:tcPr>
          <w:p w:rsidR="00AD3AC3" w:rsidRDefault="00AD3AC3" w:rsidP="000906F3">
            <w:pPr>
              <w:rPr>
                <w:rtl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:rsidR="00AD3AC3" w:rsidRDefault="00AD3AC3" w:rsidP="000906F3">
            <w:pPr>
              <w:rPr>
                <w:rtl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:rsidR="00AD3AC3" w:rsidRDefault="00AD3AC3" w:rsidP="000906F3">
            <w:pPr>
              <w:rPr>
                <w:rtl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:rsidR="00AD3AC3" w:rsidRDefault="00AD3AC3" w:rsidP="000906F3">
            <w:pPr>
              <w:rPr>
                <w:rtl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:rsidR="00AD3AC3" w:rsidRDefault="00AD3AC3" w:rsidP="000906F3">
            <w:pPr>
              <w:rPr>
                <w:rtl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:rsidR="00AD3AC3" w:rsidRDefault="00AD3AC3" w:rsidP="000906F3">
            <w:pPr>
              <w:rPr>
                <w:rtl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:rsidR="00AD3AC3" w:rsidRDefault="00AD3AC3" w:rsidP="000906F3">
            <w:pPr>
              <w:rPr>
                <w:rtl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:rsidR="00AD3AC3" w:rsidRDefault="00AD3AC3" w:rsidP="000906F3">
            <w:pPr>
              <w:rPr>
                <w:rtl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:rsidR="00AD3AC3" w:rsidRDefault="00AD3AC3" w:rsidP="000906F3">
            <w:pPr>
              <w:rPr>
                <w:rtl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:rsidR="00AD3AC3" w:rsidRDefault="00AD3AC3" w:rsidP="000906F3">
            <w:pPr>
              <w:rPr>
                <w:rtl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:rsidR="00AD3AC3" w:rsidRDefault="00AD3AC3" w:rsidP="000906F3">
            <w:pPr>
              <w:rPr>
                <w:rtl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:rsidR="00AD3AC3" w:rsidRDefault="00AD3AC3" w:rsidP="000906F3">
            <w:pPr>
              <w:rPr>
                <w:rtl/>
              </w:rPr>
            </w:pPr>
          </w:p>
        </w:tc>
        <w:tc>
          <w:tcPr>
            <w:tcW w:w="491" w:type="dxa"/>
            <w:shd w:val="clear" w:color="auto" w:fill="D9D9D9" w:themeFill="background1" w:themeFillShade="D9"/>
          </w:tcPr>
          <w:p w:rsidR="00AD3AC3" w:rsidRDefault="00AD3AC3" w:rsidP="000906F3">
            <w:pPr>
              <w:rPr>
                <w:rtl/>
              </w:rPr>
            </w:pPr>
          </w:p>
        </w:tc>
        <w:tc>
          <w:tcPr>
            <w:tcW w:w="491" w:type="dxa"/>
            <w:shd w:val="clear" w:color="auto" w:fill="D9D9D9" w:themeFill="background1" w:themeFillShade="D9"/>
          </w:tcPr>
          <w:p w:rsidR="00AD3AC3" w:rsidRDefault="00AD3AC3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BE5903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BE5903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BE5903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BE5903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422"/>
        </w:trPr>
        <w:tc>
          <w:tcPr>
            <w:tcW w:w="618" w:type="dxa"/>
          </w:tcPr>
          <w:p w:rsidR="0075236E" w:rsidRDefault="00BE5903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C9106D">
              <w:rPr>
                <w:rFonts w:hint="cs"/>
                <w:rtl/>
              </w:rPr>
              <w:t>5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BE5903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BE5903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BE5903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BE5903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BE5903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393"/>
        </w:trPr>
        <w:tc>
          <w:tcPr>
            <w:tcW w:w="618" w:type="dxa"/>
          </w:tcPr>
          <w:p w:rsidR="0075236E" w:rsidRDefault="00BE5903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422"/>
        </w:trPr>
        <w:tc>
          <w:tcPr>
            <w:tcW w:w="618" w:type="dxa"/>
          </w:tcPr>
          <w:p w:rsidR="0075236E" w:rsidRDefault="00BE5903" w:rsidP="000906F3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  <w:bookmarkStart w:id="0" w:name="_GoBack"/>
            <w:bookmarkEnd w:id="0"/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75236E" w:rsidRDefault="0075236E" w:rsidP="000906F3">
            <w:pPr>
              <w:rPr>
                <w:rtl/>
              </w:rPr>
            </w:pPr>
          </w:p>
        </w:tc>
      </w:tr>
      <w:tr w:rsidR="000906F3" w:rsidTr="00AD3AC3">
        <w:trPr>
          <w:trHeight w:val="422"/>
        </w:trPr>
        <w:tc>
          <w:tcPr>
            <w:tcW w:w="618" w:type="dxa"/>
          </w:tcPr>
          <w:p w:rsidR="000906F3" w:rsidRPr="000906F3" w:rsidRDefault="000906F3" w:rsidP="000906F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0906F3">
              <w:rPr>
                <w:b/>
                <w:bCs/>
                <w:sz w:val="36"/>
                <w:szCs w:val="36"/>
              </w:rPr>
              <w:t>s</w:t>
            </w:r>
          </w:p>
        </w:tc>
        <w:tc>
          <w:tcPr>
            <w:tcW w:w="495" w:type="dxa"/>
          </w:tcPr>
          <w:p w:rsidR="000906F3" w:rsidRDefault="000906F3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0906F3" w:rsidRDefault="000906F3" w:rsidP="000906F3">
            <w:pPr>
              <w:rPr>
                <w:rtl/>
              </w:rPr>
            </w:pPr>
          </w:p>
        </w:tc>
        <w:tc>
          <w:tcPr>
            <w:tcW w:w="495" w:type="dxa"/>
          </w:tcPr>
          <w:p w:rsidR="000906F3" w:rsidRDefault="000906F3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0906F3" w:rsidRDefault="000906F3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0906F3" w:rsidRDefault="000906F3" w:rsidP="000906F3">
            <w:pPr>
              <w:rPr>
                <w:rtl/>
              </w:rPr>
            </w:pPr>
          </w:p>
        </w:tc>
        <w:tc>
          <w:tcPr>
            <w:tcW w:w="489" w:type="dxa"/>
          </w:tcPr>
          <w:p w:rsidR="000906F3" w:rsidRDefault="000906F3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0906F3" w:rsidRDefault="000906F3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0906F3" w:rsidRDefault="000906F3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0906F3" w:rsidRDefault="000906F3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0906F3" w:rsidRDefault="000906F3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0906F3" w:rsidRDefault="000906F3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0906F3" w:rsidRDefault="000906F3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0906F3" w:rsidRDefault="000906F3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0906F3" w:rsidRDefault="000906F3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0906F3" w:rsidRDefault="000906F3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0906F3" w:rsidRDefault="000906F3" w:rsidP="000906F3">
            <w:pPr>
              <w:rPr>
                <w:rtl/>
              </w:rPr>
            </w:pPr>
          </w:p>
        </w:tc>
        <w:tc>
          <w:tcPr>
            <w:tcW w:w="490" w:type="dxa"/>
          </w:tcPr>
          <w:p w:rsidR="000906F3" w:rsidRDefault="000906F3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0906F3" w:rsidRDefault="000906F3" w:rsidP="000906F3">
            <w:pPr>
              <w:rPr>
                <w:rtl/>
              </w:rPr>
            </w:pPr>
          </w:p>
        </w:tc>
        <w:tc>
          <w:tcPr>
            <w:tcW w:w="491" w:type="dxa"/>
          </w:tcPr>
          <w:p w:rsidR="000906F3" w:rsidRDefault="000906F3" w:rsidP="000906F3">
            <w:pPr>
              <w:rPr>
                <w:rtl/>
              </w:rPr>
            </w:pPr>
          </w:p>
        </w:tc>
      </w:tr>
    </w:tbl>
    <w:p w:rsidR="000906F3" w:rsidRDefault="0076436B" w:rsidP="00072D1E">
      <w:r w:rsidRPr="0076436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25410" wp14:editId="267F9B91">
                <wp:simplePos x="0" y="0"/>
                <wp:positionH relativeFrom="column">
                  <wp:posOffset>-1143000</wp:posOffset>
                </wp:positionH>
                <wp:positionV relativeFrom="paragraph">
                  <wp:posOffset>-807522</wp:posOffset>
                </wp:positionV>
                <wp:extent cx="7540435" cy="35496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0435" cy="354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36B" w:rsidRPr="0076436B" w:rsidRDefault="0076436B" w:rsidP="0076436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436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מעקב חמצן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0pt;margin-top:-63.6pt;width:593.75pt;height: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" filled="f" stroked="f">
                <v:textbox>
                  <w:txbxContent>
                    <w:p w:rsidR="0076436B" w:rsidRPr="0076436B" w:rsidRDefault="0076436B" w:rsidP="0076436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6436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מעקב חמצן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906F3" w:rsidSect="002F7D0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36E"/>
    <w:rsid w:val="00072D1E"/>
    <w:rsid w:val="000906F3"/>
    <w:rsid w:val="002E4F21"/>
    <w:rsid w:val="002F7D00"/>
    <w:rsid w:val="003256AD"/>
    <w:rsid w:val="004900BE"/>
    <w:rsid w:val="0075236E"/>
    <w:rsid w:val="0076436B"/>
    <w:rsid w:val="007A2950"/>
    <w:rsid w:val="00AD3AC3"/>
    <w:rsid w:val="00BE5903"/>
    <w:rsid w:val="00C8583E"/>
    <w:rsid w:val="00C9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5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8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5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A53C348-3892-4C7B-B86B-7F6F8763F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413E15B</Template>
  <TotalTime>35</TotalTime>
  <Pages>1</Pages>
  <Words>138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Plasson Ltd.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Hatchery</dc:creator>
  <cp:keywords/>
  <dc:description/>
  <cp:lastModifiedBy>Fish Hatchery</cp:lastModifiedBy>
  <cp:revision>10</cp:revision>
  <cp:lastPrinted>2011-09-24T07:46:00Z</cp:lastPrinted>
  <dcterms:created xsi:type="dcterms:W3CDTF">2011-09-24T07:35:00Z</dcterms:created>
  <dcterms:modified xsi:type="dcterms:W3CDTF">2017-04-06T04:09:00Z</dcterms:modified>
</cp:coreProperties>
</file>